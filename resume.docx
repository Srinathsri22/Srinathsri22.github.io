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534"/>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9B4B29B" w14:textId="77777777" w:rsidTr="007874A8">
        <w:trPr>
          <w:trHeight w:hRule="exact" w:val="1488"/>
        </w:trPr>
        <w:tc>
          <w:tcPr>
            <w:tcW w:w="9519" w:type="dxa"/>
            <w:tcMar>
              <w:top w:w="0" w:type="dxa"/>
              <w:bottom w:w="0" w:type="dxa"/>
            </w:tcMar>
          </w:tcPr>
          <w:p w14:paraId="670ABC98" w14:textId="77777777" w:rsidR="00692703" w:rsidRPr="00CF1A49" w:rsidRDefault="008335DF" w:rsidP="007874A8">
            <w:pPr>
              <w:pStyle w:val="Title"/>
            </w:pPr>
            <w:r w:rsidRPr="008335DF">
              <w:rPr>
                <w:rStyle w:val="IntenseEmphasis"/>
              </w:rPr>
              <w:t>Srinath</w:t>
            </w:r>
            <w:r>
              <w:t xml:space="preserve"> </w:t>
            </w:r>
            <w:r>
              <w:rPr>
                <w:rStyle w:val="IntenseEmphasis"/>
              </w:rPr>
              <w:t>S</w:t>
            </w:r>
          </w:p>
          <w:p w14:paraId="21F20723" w14:textId="26BB06F5" w:rsidR="00692703" w:rsidRPr="00CF1A49" w:rsidRDefault="008335DF" w:rsidP="007874A8">
            <w:pPr>
              <w:pStyle w:val="ContactInfo"/>
              <w:contextualSpacing w:val="0"/>
            </w:pPr>
            <w:r>
              <w:t>50 A, Apper street, Krishnap</w:t>
            </w:r>
            <w:r w:rsidR="00AB6787">
              <w:t>uram, Saravanampatti, CBE-641035</w:t>
            </w:r>
            <w:r w:rsidR="00692703" w:rsidRPr="00CF1A49">
              <w:t xml:space="preserve"> </w:t>
            </w:r>
            <w:sdt>
              <w:sdtPr>
                <w:alias w:val="Divider dot:"/>
                <w:tag w:val="Divider dot:"/>
                <w:id w:val="-1459182552"/>
                <w:placeholder>
                  <w:docPart w:val="C3806B1B5ADC462BBA48C240D1EE63C7"/>
                </w:placeholder>
                <w:temporary/>
                <w:showingPlcHdr/>
                <w15:appearance w15:val="hidden"/>
              </w:sdtPr>
              <w:sdtEndPr/>
              <w:sdtContent>
                <w:r w:rsidR="00692703" w:rsidRPr="00CF1A49">
                  <w:t>·</w:t>
                </w:r>
              </w:sdtContent>
            </w:sdt>
            <w:r w:rsidR="00692703" w:rsidRPr="00CF1A49">
              <w:t xml:space="preserve"> </w:t>
            </w:r>
            <w:r>
              <w:t>+91 6383639037</w:t>
            </w:r>
          </w:p>
          <w:p w14:paraId="5D087D1D" w14:textId="3F0E6354" w:rsidR="00692703" w:rsidRPr="00CF1A49" w:rsidRDefault="00F74B7F" w:rsidP="007874A8">
            <w:pPr>
              <w:pStyle w:val="ContactInfoEmphasis"/>
              <w:contextualSpacing w:val="0"/>
            </w:pPr>
            <w:hyperlink r:id="rId7" w:history="1">
              <w:r w:rsidR="00DE6531" w:rsidRPr="00DE6531">
                <w:rPr>
                  <w:rStyle w:val="Hyperlink"/>
                  <w:rFonts w:ascii="Segoe UI" w:hAnsi="Segoe UI" w:cs="Segoe UI"/>
                  <w:bdr w:val="none" w:sz="0" w:space="0" w:color="auto" w:frame="1"/>
                  <w:shd w:val="clear" w:color="auto" w:fill="FFFFFF"/>
                </w:rPr>
                <w:t>srinathsvsp@gmail.com</w:t>
              </w:r>
            </w:hyperlink>
            <w:sdt>
              <w:sdtPr>
                <w:alias w:val="Divider dot:"/>
                <w:tag w:val="Divider dot:"/>
                <w:id w:val="2000459528"/>
                <w:placeholder>
                  <w:docPart w:val="A5BD616EAF65422DBC47B8CB612C5A6F"/>
                </w:placeholder>
                <w:temporary/>
                <w:showingPlcHdr/>
                <w15:appearance w15:val="hidden"/>
              </w:sdtPr>
              <w:sdtEndPr/>
              <w:sdtContent>
                <w:r w:rsidR="00692703" w:rsidRPr="00CF1A49">
                  <w:t>·</w:t>
                </w:r>
              </w:sdtContent>
            </w:sdt>
            <w:r w:rsidR="00692703" w:rsidRPr="00CF1A49">
              <w:t xml:space="preserve"> </w:t>
            </w:r>
            <w:hyperlink r:id="rId8" w:history="1">
              <w:r w:rsidR="008335DF" w:rsidRPr="00DE6531">
                <w:rPr>
                  <w:rStyle w:val="Hyperlink"/>
                  <w:rFonts w:ascii="Segoe UI" w:hAnsi="Segoe UI" w:cs="Segoe UI"/>
                  <w:bdr w:val="none" w:sz="0" w:space="0" w:color="auto" w:frame="1"/>
                  <w:shd w:val="clear" w:color="auto" w:fill="FFFFFF"/>
                </w:rPr>
                <w:t>www.linkedin.com/in/srinathsri22</w:t>
              </w:r>
            </w:hyperlink>
            <w:hyperlink r:id="rId9" w:tooltip="https://srinathsri22.github.io/" w:history="1">
              <w:sdt>
                <w:sdtPr>
                  <w:rPr>
                    <w:rStyle w:val="Hyperlink"/>
                  </w:rPr>
                  <w:alias w:val="Divider dot:"/>
                  <w:tag w:val="Divider dot:"/>
                  <w:id w:val="759871761"/>
                  <w:placeholder>
                    <w:docPart w:val="5BFE175865E344E5BE1563E8AA224B48"/>
                  </w:placeholder>
                  <w:temporary/>
                  <w:showingPlcHdr/>
                  <w15:appearance w15:val="hidden"/>
                </w:sdtPr>
                <w:sdtEndPr>
                  <w:rPr>
                    <w:rStyle w:val="Hyperlink"/>
                  </w:rPr>
                </w:sdtEndPr>
                <w:sdtContent>
                  <w:r w:rsidR="00692703" w:rsidRPr="00DE6531">
                    <w:rPr>
                      <w:rStyle w:val="Hyperlink"/>
                    </w:rPr>
                    <w:t>·</w:t>
                  </w:r>
                </w:sdtContent>
              </w:sdt>
              <w:r w:rsidR="00692703" w:rsidRPr="00DE6531">
                <w:rPr>
                  <w:rStyle w:val="Hyperlink"/>
                </w:rPr>
                <w:t xml:space="preserve"> </w:t>
              </w:r>
              <w:r w:rsidR="00DE6531" w:rsidRPr="00DE6531">
                <w:rPr>
                  <w:rStyle w:val="Hyperlink"/>
                  <w:rFonts w:ascii="Segoe UI" w:hAnsi="Segoe UI" w:cs="Segoe UI"/>
                  <w:bdr w:val="none" w:sz="0" w:space="0" w:color="auto" w:frame="1"/>
                  <w:shd w:val="clear" w:color="auto" w:fill="FFFFFF"/>
                </w:rPr>
                <w:t>https://srinathsri22.github.io/</w:t>
              </w:r>
            </w:hyperlink>
          </w:p>
        </w:tc>
      </w:tr>
      <w:tr w:rsidR="009571D8" w:rsidRPr="00CF1A49" w14:paraId="413CA55B" w14:textId="77777777" w:rsidTr="007874A8">
        <w:trPr>
          <w:trHeight w:val="622"/>
        </w:trPr>
        <w:tc>
          <w:tcPr>
            <w:tcW w:w="9519" w:type="dxa"/>
            <w:tcMar>
              <w:top w:w="432" w:type="dxa"/>
            </w:tcMar>
          </w:tcPr>
          <w:p w14:paraId="14349B75" w14:textId="375A8531" w:rsidR="001755A8" w:rsidRPr="00CF1A49" w:rsidRDefault="001755A8" w:rsidP="007874A8">
            <w:pPr>
              <w:contextualSpacing w:val="0"/>
            </w:pPr>
          </w:p>
        </w:tc>
      </w:tr>
    </w:tbl>
    <w:p w14:paraId="4EA06355" w14:textId="07029BAE" w:rsidR="004E01EB" w:rsidRPr="00CF1A49" w:rsidRDefault="00F74B7F" w:rsidP="004E01EB">
      <w:pPr>
        <w:pStyle w:val="Heading1"/>
      </w:pPr>
      <w:sdt>
        <w:sdtPr>
          <w:alias w:val="Experience:"/>
          <w:tag w:val="Experience:"/>
          <w:id w:val="-1983300934"/>
          <w:placeholder>
            <w:docPart w:val="4D48DEA97C5548E09FBFD9A268C3F406"/>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76AEF271" w14:textId="77777777" w:rsidTr="00D66A52">
        <w:tc>
          <w:tcPr>
            <w:tcW w:w="9355" w:type="dxa"/>
          </w:tcPr>
          <w:p w14:paraId="7A0F9475" w14:textId="6785F061" w:rsidR="001D0BF1" w:rsidRPr="00CF1A49" w:rsidRDefault="005C1B44" w:rsidP="001D0BF1">
            <w:pPr>
              <w:pStyle w:val="Heading3"/>
              <w:contextualSpacing w:val="0"/>
              <w:outlineLvl w:val="2"/>
            </w:pPr>
            <w:r>
              <w:t>feb 2021</w:t>
            </w:r>
            <w:r w:rsidR="001D0BF1" w:rsidRPr="00CF1A49">
              <w:t xml:space="preserve"> – </w:t>
            </w:r>
            <w:r>
              <w:t>Present</w:t>
            </w:r>
          </w:p>
          <w:p w14:paraId="42BF51E0" w14:textId="35A46625" w:rsidR="001D0BF1" w:rsidRPr="005C1B44" w:rsidRDefault="005C1B44" w:rsidP="001D0BF1">
            <w:pPr>
              <w:pStyle w:val="Heading2"/>
              <w:contextualSpacing w:val="0"/>
              <w:outlineLvl w:val="1"/>
              <w:rPr>
                <w:rStyle w:val="SubtleReference"/>
              </w:rPr>
            </w:pPr>
            <w:r>
              <w:t xml:space="preserve">program intern, </w:t>
            </w:r>
            <w:r w:rsidRPr="005C1B44">
              <w:rPr>
                <w:rStyle w:val="SubtleReference"/>
              </w:rPr>
              <w:t>forge</w:t>
            </w:r>
          </w:p>
          <w:p w14:paraId="2B3FD0A4" w14:textId="21B2247F" w:rsidR="001E3120" w:rsidRDefault="005C1B44" w:rsidP="005C1B44">
            <w:pPr>
              <w:pStyle w:val="ListParagraph"/>
              <w:numPr>
                <w:ilvl w:val="0"/>
                <w:numId w:val="14"/>
              </w:numPr>
            </w:pPr>
            <w:r>
              <w:t>Design &amp; Development of Prototyp</w:t>
            </w:r>
            <w:r w:rsidR="00777791">
              <w:t xml:space="preserve">es for a startup </w:t>
            </w:r>
            <w:r>
              <w:t>Origina – Single origin milk tracking,</w:t>
            </w:r>
          </w:p>
          <w:p w14:paraId="40B4E481" w14:textId="2E40730F" w:rsidR="005C1B44" w:rsidRPr="00CF1A49" w:rsidRDefault="005C1B44" w:rsidP="005C1B44">
            <w:pPr>
              <w:pStyle w:val="ListParagraph"/>
              <w:numPr>
                <w:ilvl w:val="0"/>
                <w:numId w:val="14"/>
              </w:numPr>
            </w:pPr>
            <w:r>
              <w:t>Volunteer in day-to-day operation and execution of Innovation programs and events organized by forge.</w:t>
            </w:r>
          </w:p>
        </w:tc>
      </w:tr>
      <w:tr w:rsidR="00F61DF9" w:rsidRPr="00CF1A49" w14:paraId="4FBBCA78" w14:textId="77777777" w:rsidTr="00F61DF9">
        <w:tc>
          <w:tcPr>
            <w:tcW w:w="9355" w:type="dxa"/>
            <w:tcMar>
              <w:top w:w="216" w:type="dxa"/>
            </w:tcMar>
          </w:tcPr>
          <w:p w14:paraId="3097C121" w14:textId="297321A5" w:rsidR="00F61DF9" w:rsidRPr="00CF1A49" w:rsidRDefault="005C1B44" w:rsidP="00F61DF9">
            <w:pPr>
              <w:pStyle w:val="Heading3"/>
              <w:contextualSpacing w:val="0"/>
              <w:outlineLvl w:val="2"/>
            </w:pPr>
            <w:r>
              <w:t>Sep 2020</w:t>
            </w:r>
            <w:r w:rsidR="00F61DF9" w:rsidRPr="00CF1A49">
              <w:t xml:space="preserve"> – </w:t>
            </w:r>
            <w:r>
              <w:t>jan 2021</w:t>
            </w:r>
          </w:p>
          <w:p w14:paraId="48D8CE01" w14:textId="2F7C9A18" w:rsidR="00F61DF9" w:rsidRPr="00CF1A49" w:rsidRDefault="005C1B44" w:rsidP="00F61DF9">
            <w:pPr>
              <w:pStyle w:val="Heading2"/>
              <w:contextualSpacing w:val="0"/>
              <w:outlineLvl w:val="1"/>
            </w:pPr>
            <w:r>
              <w:t>Innovation engineer trainee</w:t>
            </w:r>
            <w:r w:rsidR="00F61DF9" w:rsidRPr="00CF1A49">
              <w:t xml:space="preserve">, </w:t>
            </w:r>
            <w:r>
              <w:rPr>
                <w:rStyle w:val="SubtleReference"/>
              </w:rPr>
              <w:t>forge</w:t>
            </w:r>
          </w:p>
          <w:p w14:paraId="59031149" w14:textId="649FBE72" w:rsidR="00F61DF9" w:rsidRDefault="00777791" w:rsidP="00777791">
            <w:pPr>
              <w:pStyle w:val="ListParagraph"/>
              <w:numPr>
                <w:ilvl w:val="0"/>
                <w:numId w:val="15"/>
              </w:numPr>
            </w:pPr>
            <w:r>
              <w:t>Worked on MUP for an open-source Low cost ventilator during Pandemic period,</w:t>
            </w:r>
          </w:p>
          <w:p w14:paraId="4063CCFD" w14:textId="4F529839" w:rsidR="00777791" w:rsidRDefault="00A27C55" w:rsidP="00A27C55">
            <w:pPr>
              <w:pStyle w:val="ListParagraph"/>
              <w:numPr>
                <w:ilvl w:val="0"/>
                <w:numId w:val="15"/>
              </w:numPr>
            </w:pPr>
            <w:r>
              <w:rPr>
                <w:rFonts w:ascii="Segoe UI" w:hAnsi="Segoe UI" w:cs="Segoe UI"/>
                <w:sz w:val="21"/>
                <w:szCs w:val="21"/>
                <w:shd w:val="clear" w:color="auto" w:fill="FFFFFF"/>
              </w:rPr>
              <w:t>Part of ProtoSem, A 20-week, full-semester course, during which students are nurtured &amp; guided to develop core technical concepts and key engineering skills and are transformed into 'Innovation Engineers'.</w:t>
            </w:r>
          </w:p>
        </w:tc>
      </w:tr>
    </w:tbl>
    <w:sdt>
      <w:sdtPr>
        <w:alias w:val="Education:"/>
        <w:tag w:val="Education:"/>
        <w:id w:val="-1908763273"/>
        <w:placeholder>
          <w:docPart w:val="7ECAAD7665CE40F7AD0C2661B8488027"/>
        </w:placeholder>
        <w:temporary/>
        <w:showingPlcHdr/>
        <w15:appearance w15:val="hidden"/>
      </w:sdtPr>
      <w:sdtEndPr/>
      <w:sdtContent>
        <w:p w14:paraId="72533F2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7F22A2A" w14:textId="77777777" w:rsidTr="00D66A52">
        <w:tc>
          <w:tcPr>
            <w:tcW w:w="9355" w:type="dxa"/>
          </w:tcPr>
          <w:p w14:paraId="7EAA81AC" w14:textId="4767D89E" w:rsidR="001D0BF1" w:rsidRPr="00CF1A49" w:rsidRDefault="00777791" w:rsidP="001D0BF1">
            <w:pPr>
              <w:pStyle w:val="Heading3"/>
              <w:contextualSpacing w:val="0"/>
              <w:outlineLvl w:val="2"/>
            </w:pPr>
            <w:r>
              <w:t>2018 –</w:t>
            </w:r>
            <w:r w:rsidR="00A27C55">
              <w:t xml:space="preserve"> present</w:t>
            </w:r>
            <w:r>
              <w:t xml:space="preserve"> </w:t>
            </w:r>
          </w:p>
          <w:p w14:paraId="6E3DA0D6" w14:textId="5917DFFB" w:rsidR="001D0BF1" w:rsidRPr="00CF1A49" w:rsidRDefault="00777791" w:rsidP="001D0BF1">
            <w:pPr>
              <w:pStyle w:val="Heading2"/>
              <w:contextualSpacing w:val="0"/>
              <w:outlineLvl w:val="1"/>
            </w:pPr>
            <w:r>
              <w:rPr>
                <w:rFonts w:ascii="Segoe UI" w:hAnsi="Segoe UI" w:cs="Segoe UI"/>
                <w:shd w:val="clear" w:color="auto" w:fill="FFFFFF"/>
              </w:rPr>
              <w:t>Bachelor's degree on Electronics and Communications Engineering</w:t>
            </w:r>
            <w:r w:rsidR="001D0BF1" w:rsidRPr="00CF1A49">
              <w:t xml:space="preserve">, </w:t>
            </w:r>
            <w:r>
              <w:rPr>
                <w:rStyle w:val="SubtleReference"/>
              </w:rPr>
              <w:t>Kumaraguru college of technology</w:t>
            </w:r>
          </w:p>
          <w:p w14:paraId="4D502D99" w14:textId="5DD62968" w:rsidR="007538DC" w:rsidRPr="00CF1A49" w:rsidRDefault="005C0E49" w:rsidP="005C0E49">
            <w:pPr>
              <w:contextualSpacing w:val="0"/>
            </w:pPr>
            <w:r>
              <w:t>CPGA :</w:t>
            </w:r>
            <w:r w:rsidR="000039D8">
              <w:t xml:space="preserve"> 8.6</w:t>
            </w:r>
            <w:r>
              <w:t xml:space="preserve"> /10</w:t>
            </w:r>
          </w:p>
        </w:tc>
      </w:tr>
      <w:tr w:rsidR="00F61DF9" w:rsidRPr="00CF1A49" w14:paraId="593998D7" w14:textId="77777777" w:rsidTr="00F61DF9">
        <w:tc>
          <w:tcPr>
            <w:tcW w:w="9355" w:type="dxa"/>
            <w:tcMar>
              <w:top w:w="216" w:type="dxa"/>
            </w:tcMar>
          </w:tcPr>
          <w:p w14:paraId="40485018" w14:textId="342181F3" w:rsidR="00F61DF9" w:rsidRPr="00CF1A49" w:rsidRDefault="005C0E49" w:rsidP="00F61DF9">
            <w:pPr>
              <w:pStyle w:val="Heading3"/>
              <w:contextualSpacing w:val="0"/>
              <w:outlineLvl w:val="2"/>
            </w:pPr>
            <w:r>
              <w:t>2016 - 2018</w:t>
            </w:r>
          </w:p>
          <w:p w14:paraId="31358375" w14:textId="13011ADC" w:rsidR="00F61DF9" w:rsidRPr="00CF1A49" w:rsidRDefault="005C0E49" w:rsidP="00F61DF9">
            <w:pPr>
              <w:pStyle w:val="Heading2"/>
              <w:contextualSpacing w:val="0"/>
              <w:outlineLvl w:val="1"/>
            </w:pPr>
            <w:r>
              <w:t>Computer science stream</w:t>
            </w:r>
            <w:r w:rsidR="00F61DF9" w:rsidRPr="00CF1A49">
              <w:t xml:space="preserve">, </w:t>
            </w:r>
            <w:r>
              <w:rPr>
                <w:rStyle w:val="SubtleReference"/>
              </w:rPr>
              <w:t>GD Matric Higher sec school</w:t>
            </w:r>
          </w:p>
          <w:p w14:paraId="6CE5D25C" w14:textId="289AB53F" w:rsidR="00A27C55" w:rsidRDefault="005C0E49" w:rsidP="005C0E49">
            <w:r>
              <w:t xml:space="preserve">Percentage : </w:t>
            </w:r>
            <w:r w:rsidR="00A27C55">
              <w:t>92.3%</w:t>
            </w:r>
          </w:p>
          <w:p w14:paraId="5227EA28" w14:textId="77777777" w:rsidR="00A27C55" w:rsidRDefault="00A27C55" w:rsidP="005C0E49"/>
          <w:p w14:paraId="3BA3CCB8" w14:textId="32B04FD6" w:rsidR="00A27C55" w:rsidRPr="00CF1A49" w:rsidRDefault="00A27C55" w:rsidP="00A27C55">
            <w:pPr>
              <w:pStyle w:val="Heading3"/>
              <w:contextualSpacing w:val="0"/>
              <w:outlineLvl w:val="2"/>
            </w:pPr>
            <w:r>
              <w:t>2015</w:t>
            </w:r>
          </w:p>
          <w:p w14:paraId="15F17B6C" w14:textId="156E703B" w:rsidR="00A27C55" w:rsidRPr="00CF1A49" w:rsidRDefault="00A27C55" w:rsidP="00A27C55">
            <w:pPr>
              <w:pStyle w:val="Heading2"/>
              <w:contextualSpacing w:val="0"/>
              <w:outlineLvl w:val="1"/>
            </w:pPr>
            <w:r>
              <w:t>sslc,</w:t>
            </w:r>
            <w:r w:rsidRPr="00CF1A49">
              <w:t xml:space="preserve"> </w:t>
            </w:r>
            <w:r>
              <w:rPr>
                <w:rStyle w:val="SubtleReference"/>
              </w:rPr>
              <w:t>sri ramakrishna Matric Higher sec school</w:t>
            </w:r>
          </w:p>
          <w:p w14:paraId="6D00F811" w14:textId="25D1FA6B" w:rsidR="00A27C55" w:rsidRDefault="00A27C55" w:rsidP="00A27C55">
            <w:r>
              <w:t>Percentage : 96.6%</w:t>
            </w:r>
          </w:p>
        </w:tc>
      </w:tr>
    </w:tbl>
    <w:p w14:paraId="188056CB" w14:textId="393EEBF8" w:rsidR="006F6278" w:rsidRPr="00CF1A49" w:rsidRDefault="006F6278" w:rsidP="006F6278">
      <w:pPr>
        <w:pStyle w:val="Heading1"/>
      </w:pPr>
      <w:r>
        <w:t>Skills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6F6278" w:rsidRPr="00CF1A49" w14:paraId="0A9D10DA" w14:textId="77777777" w:rsidTr="00F7545C">
        <w:tc>
          <w:tcPr>
            <w:tcW w:w="9355" w:type="dxa"/>
          </w:tcPr>
          <w:p w14:paraId="325BE641" w14:textId="37F32D5C" w:rsidR="006F6278" w:rsidRPr="003F1E3A" w:rsidRDefault="006F6278" w:rsidP="006F6278">
            <w:pPr>
              <w:pStyle w:val="Heading2"/>
              <w:contextualSpacing w:val="0"/>
              <w:outlineLvl w:val="1"/>
              <w:rPr>
                <w:b w:val="0"/>
                <w:smallCaps/>
                <w:color w:val="595959" w:themeColor="text1" w:themeTint="A6"/>
              </w:rPr>
            </w:pPr>
            <w:r>
              <w:rPr>
                <w:rFonts w:ascii="Segoe UI" w:hAnsi="Segoe UI" w:cs="Segoe UI"/>
                <w:shd w:val="clear" w:color="auto" w:fill="FFFFFF"/>
              </w:rPr>
              <w:t>Technical expertise:</w:t>
            </w:r>
            <w:r w:rsidRPr="00CF1A49">
              <w:t xml:space="preserve"> </w:t>
            </w:r>
            <w:r>
              <w:rPr>
                <w:rStyle w:val="SubtleReference"/>
              </w:rPr>
              <w:t xml:space="preserve">embedded system design, </w:t>
            </w:r>
            <w:r w:rsidR="003F1E3A">
              <w:rPr>
                <w:rStyle w:val="SubtleReference"/>
              </w:rPr>
              <w:t xml:space="preserve">microcontrollers, </w:t>
            </w:r>
            <w:r>
              <w:rPr>
                <w:rStyle w:val="SubtleReference"/>
              </w:rPr>
              <w:t>internet of THINGS (IOT), pcb designing</w:t>
            </w:r>
          </w:p>
        </w:tc>
      </w:tr>
      <w:tr w:rsidR="006F6278" w:rsidRPr="00CF1A49" w14:paraId="1EA32F7F" w14:textId="77777777" w:rsidTr="00F7545C">
        <w:tc>
          <w:tcPr>
            <w:tcW w:w="9355" w:type="dxa"/>
            <w:tcMar>
              <w:top w:w="216" w:type="dxa"/>
            </w:tcMar>
          </w:tcPr>
          <w:p w14:paraId="3B59D1FF" w14:textId="242FE645" w:rsidR="006F6278" w:rsidRPr="00CF1A49" w:rsidRDefault="006F6278" w:rsidP="003F1E3A">
            <w:pPr>
              <w:pStyle w:val="Heading2"/>
              <w:contextualSpacing w:val="0"/>
              <w:outlineLvl w:val="1"/>
            </w:pPr>
            <w:r>
              <w:t>tools &amp; technologies:</w:t>
            </w:r>
            <w:r w:rsidRPr="00CF1A49">
              <w:t xml:space="preserve"> </w:t>
            </w:r>
            <w:r w:rsidRPr="006F6278">
              <w:rPr>
                <w:rStyle w:val="SubtleReference"/>
              </w:rPr>
              <w:t>Arduino</w:t>
            </w:r>
            <w:r w:rsidR="003F1E3A">
              <w:rPr>
                <w:rStyle w:val="SubtleReference"/>
              </w:rPr>
              <w:t>, eaglecad, librecad, raspberry pi, stm32 microcontrollers, kicad, cad feko, proficient in excel</w:t>
            </w:r>
          </w:p>
          <w:p w14:paraId="66D89A45" w14:textId="34CCC817" w:rsidR="006F6278" w:rsidRDefault="003F1E3A" w:rsidP="003F1E3A">
            <w:pPr>
              <w:pStyle w:val="Heading2"/>
              <w:contextualSpacing w:val="0"/>
              <w:outlineLvl w:val="1"/>
            </w:pPr>
            <w:r>
              <w:lastRenderedPageBreak/>
              <w:t>programming languages:</w:t>
            </w:r>
            <w:r w:rsidR="006F6278" w:rsidRPr="00CF1A49">
              <w:t xml:space="preserve"> </w:t>
            </w:r>
            <w:r>
              <w:rPr>
                <w:rStyle w:val="SubtleReference"/>
              </w:rPr>
              <w:t xml:space="preserve">proficient in embedded C, </w:t>
            </w:r>
            <w:r w:rsidRPr="003F1E3A">
              <w:rPr>
                <w:rStyle w:val="SubtleReference"/>
              </w:rPr>
              <w:t>intermediate</w:t>
            </w:r>
            <w:r>
              <w:rPr>
                <w:rStyle w:val="SubtleReference"/>
              </w:rPr>
              <w:t xml:space="preserve"> in python, intermediate in c programming</w:t>
            </w:r>
          </w:p>
        </w:tc>
      </w:tr>
    </w:tbl>
    <w:p w14:paraId="35E36D7D" w14:textId="535DFFB6" w:rsidR="00AD782D" w:rsidRPr="00CF1A49" w:rsidRDefault="0000120A" w:rsidP="006F6278">
      <w:pPr>
        <w:pStyle w:val="Heading1"/>
      </w:pPr>
      <w:r>
        <w:lastRenderedPageBreak/>
        <w:t>Projects</w:t>
      </w:r>
    </w:p>
    <w:p w14:paraId="70EC14A0" w14:textId="3BB164FB" w:rsidR="00B51D1B" w:rsidRDefault="00B03E2C" w:rsidP="006E1507">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Non – invasive </w:t>
      </w:r>
      <w:r w:rsidR="00C1770E" w:rsidRPr="00C1770E">
        <w:rPr>
          <w:rFonts w:eastAsiaTheme="majorEastAsia" w:cstheme="majorBidi"/>
          <w:b/>
          <w:caps/>
          <w:color w:val="1D824C" w:themeColor="accent1"/>
          <w:sz w:val="26"/>
          <w:szCs w:val="26"/>
        </w:rPr>
        <w:t>Glucometer</w:t>
      </w:r>
    </w:p>
    <w:p w14:paraId="55E2F96F" w14:textId="140B1D95" w:rsidR="00B03E2C" w:rsidRDefault="002F6EC6" w:rsidP="00B03E2C">
      <w:pPr>
        <w:pStyle w:val="ListParagraph"/>
        <w:numPr>
          <w:ilvl w:val="0"/>
          <w:numId w:val="18"/>
        </w:numPr>
        <w:rPr>
          <w:rFonts w:ascii="Segoe UI" w:hAnsi="Segoe UI" w:cs="Segoe UI"/>
          <w:sz w:val="21"/>
          <w:szCs w:val="21"/>
          <w:shd w:val="clear" w:color="auto" w:fill="FFFFFF"/>
        </w:rPr>
      </w:pPr>
      <w:r w:rsidRPr="002F6EC6">
        <w:rPr>
          <w:rFonts w:ascii="Segoe UI" w:hAnsi="Segoe UI" w:cs="Segoe UI"/>
          <w:sz w:val="21"/>
          <w:szCs w:val="21"/>
          <w:shd w:val="clear" w:color="auto" w:fill="FFFFFF"/>
        </w:rPr>
        <w:t>This device used to measure the glucose level</w:t>
      </w:r>
      <w:r>
        <w:rPr>
          <w:rFonts w:ascii="Segoe UI" w:hAnsi="Segoe UI" w:cs="Segoe UI"/>
          <w:sz w:val="21"/>
          <w:szCs w:val="21"/>
          <w:shd w:val="clear" w:color="auto" w:fill="FFFFFF"/>
        </w:rPr>
        <w:t xml:space="preserve"> non-invasively</w:t>
      </w:r>
      <w:r w:rsidRPr="002F6EC6">
        <w:rPr>
          <w:rFonts w:ascii="Segoe UI" w:hAnsi="Segoe UI" w:cs="Segoe UI"/>
          <w:sz w:val="21"/>
          <w:szCs w:val="21"/>
          <w:shd w:val="clear" w:color="auto" w:fill="FFFFFF"/>
        </w:rPr>
        <w:t xml:space="preserve"> and it is customized and will be accurate for that particular individual </w:t>
      </w:r>
      <w:r>
        <w:rPr>
          <w:rFonts w:ascii="Segoe UI" w:hAnsi="Segoe UI" w:cs="Segoe UI"/>
          <w:sz w:val="21"/>
          <w:szCs w:val="21"/>
          <w:shd w:val="clear" w:color="auto" w:fill="FFFFFF"/>
        </w:rPr>
        <w:t>using ML</w:t>
      </w:r>
      <w:r w:rsidRPr="002F6EC6">
        <w:rPr>
          <w:rFonts w:ascii="Segoe UI" w:hAnsi="Segoe UI" w:cs="Segoe UI"/>
          <w:sz w:val="21"/>
          <w:szCs w:val="21"/>
          <w:shd w:val="clear" w:color="auto" w:fill="FFFFFF"/>
        </w:rPr>
        <w:t xml:space="preserve"> algorithms o</w:t>
      </w:r>
      <w:r w:rsidR="007D31B6">
        <w:rPr>
          <w:rFonts w:ascii="Segoe UI" w:hAnsi="Segoe UI" w:cs="Segoe UI"/>
          <w:sz w:val="21"/>
          <w:szCs w:val="21"/>
          <w:shd w:val="clear" w:color="auto" w:fill="FFFFFF"/>
        </w:rPr>
        <w:t>n their glucose levels,</w:t>
      </w:r>
    </w:p>
    <w:p w14:paraId="4C1CEF64" w14:textId="1436D564" w:rsidR="00CD0208" w:rsidRDefault="002F6EC6" w:rsidP="00CD0208">
      <w:pPr>
        <w:pStyle w:val="ListParagraph"/>
        <w:numPr>
          <w:ilvl w:val="0"/>
          <w:numId w:val="18"/>
        </w:numPr>
        <w:rPr>
          <w:rFonts w:ascii="Segoe UI" w:hAnsi="Segoe UI" w:cs="Segoe UI"/>
          <w:sz w:val="21"/>
          <w:szCs w:val="21"/>
          <w:shd w:val="clear" w:color="auto" w:fill="FFFFFF"/>
        </w:rPr>
      </w:pPr>
      <w:r>
        <w:rPr>
          <w:rFonts w:ascii="Segoe UI" w:hAnsi="Segoe UI" w:cs="Segoe UI"/>
          <w:sz w:val="21"/>
          <w:szCs w:val="21"/>
          <w:shd w:val="clear" w:color="auto" w:fill="FFFFFF"/>
        </w:rPr>
        <w:t xml:space="preserve">I worked on Integrating Bluetooth to share the glucose values and uploading the values to the server </w:t>
      </w:r>
      <w:r w:rsidR="007D31B6">
        <w:rPr>
          <w:rFonts w:ascii="Segoe UI" w:hAnsi="Segoe UI" w:cs="Segoe UI"/>
          <w:sz w:val="21"/>
          <w:szCs w:val="21"/>
          <w:shd w:val="clear" w:color="auto" w:fill="FFFFFF"/>
        </w:rPr>
        <w:t>using MQTT P</w:t>
      </w:r>
      <w:r w:rsidR="00AD3CF0">
        <w:rPr>
          <w:rFonts w:ascii="Segoe UI" w:hAnsi="Segoe UI" w:cs="Segoe UI"/>
          <w:sz w:val="21"/>
          <w:szCs w:val="21"/>
          <w:shd w:val="clear" w:color="auto" w:fill="FFFFFF"/>
        </w:rPr>
        <w:t>rotocol.</w:t>
      </w:r>
    </w:p>
    <w:p w14:paraId="16A510A8" w14:textId="77777777" w:rsidR="00F74B7F" w:rsidRDefault="00F74B7F" w:rsidP="00F74B7F">
      <w:pPr>
        <w:pStyle w:val="ListParagraph"/>
        <w:ind w:left="1440"/>
        <w:rPr>
          <w:rFonts w:ascii="Segoe UI" w:hAnsi="Segoe UI" w:cs="Segoe UI"/>
          <w:sz w:val="21"/>
          <w:szCs w:val="21"/>
          <w:shd w:val="clear" w:color="auto" w:fill="FFFFFF"/>
        </w:rPr>
      </w:pPr>
    </w:p>
    <w:p w14:paraId="117DEB3B" w14:textId="16F608CA" w:rsidR="00CD0208" w:rsidRPr="00CD0208" w:rsidRDefault="00CD0208" w:rsidP="00CD0208">
      <w:pPr>
        <w:rPr>
          <w:rFonts w:eastAsiaTheme="majorEastAsia" w:cstheme="majorBidi"/>
          <w:b/>
          <w:caps/>
          <w:color w:val="1D824C" w:themeColor="accent1"/>
          <w:sz w:val="26"/>
          <w:szCs w:val="26"/>
        </w:rPr>
      </w:pPr>
      <w:r w:rsidRPr="00CD0208">
        <w:rPr>
          <w:rFonts w:eastAsiaTheme="majorEastAsia" w:cstheme="majorBidi"/>
          <w:b/>
          <w:caps/>
          <w:color w:val="1D824C" w:themeColor="accent1"/>
          <w:sz w:val="26"/>
          <w:szCs w:val="26"/>
        </w:rPr>
        <w:t>Digital twin</w:t>
      </w:r>
    </w:p>
    <w:p w14:paraId="3FF479DA" w14:textId="6D3A6A91" w:rsidR="002F6EC6" w:rsidRDefault="00AD3CF0" w:rsidP="00AD3CF0">
      <w:pPr>
        <w:pStyle w:val="ListParagraph"/>
        <w:numPr>
          <w:ilvl w:val="0"/>
          <w:numId w:val="18"/>
        </w:numPr>
        <w:rPr>
          <w:rFonts w:ascii="Segoe UI" w:hAnsi="Segoe UI" w:cs="Segoe UI"/>
          <w:sz w:val="21"/>
          <w:szCs w:val="21"/>
          <w:shd w:val="clear" w:color="auto" w:fill="FFFFFF"/>
        </w:rPr>
      </w:pPr>
      <w:r>
        <w:rPr>
          <w:rFonts w:ascii="Segoe UI" w:hAnsi="Segoe UI" w:cs="Segoe UI"/>
          <w:sz w:val="21"/>
          <w:szCs w:val="21"/>
          <w:shd w:val="clear" w:color="auto" w:fill="FFFFFF"/>
        </w:rPr>
        <w:t>Digital twin is a piece of technology through which we can digitally represent the physical system. It is very useful in factories, large buildings to monitor the process chain.</w:t>
      </w:r>
    </w:p>
    <w:p w14:paraId="39B2D7F6" w14:textId="131C64DB" w:rsidR="00C1770E" w:rsidRDefault="00AD3CF0" w:rsidP="006E1507">
      <w:pPr>
        <w:pStyle w:val="ListParagraph"/>
        <w:numPr>
          <w:ilvl w:val="0"/>
          <w:numId w:val="18"/>
        </w:numPr>
        <w:rPr>
          <w:rFonts w:ascii="Segoe UI" w:hAnsi="Segoe UI" w:cs="Segoe UI"/>
          <w:sz w:val="21"/>
          <w:szCs w:val="21"/>
          <w:shd w:val="clear" w:color="auto" w:fill="FFFFFF"/>
        </w:rPr>
      </w:pPr>
      <w:r>
        <w:rPr>
          <w:rFonts w:ascii="Segoe UI" w:hAnsi="Segoe UI" w:cs="Segoe UI"/>
          <w:sz w:val="21"/>
          <w:szCs w:val="21"/>
          <w:shd w:val="clear" w:color="auto" w:fill="FFFFFF"/>
        </w:rPr>
        <w:t>I worked on building the Proof of Concept(POC) by visualizing the temperature/humidity sensor data in the Tamil Nadu city map</w:t>
      </w:r>
    </w:p>
    <w:p w14:paraId="4355D849" w14:textId="702E5FAB" w:rsidR="00CD0208" w:rsidRDefault="00CD0208" w:rsidP="00CD0208">
      <w:pPr>
        <w:rPr>
          <w:rFonts w:ascii="Segoe UI" w:hAnsi="Segoe UI" w:cs="Segoe UI"/>
          <w:sz w:val="21"/>
          <w:szCs w:val="21"/>
          <w:shd w:val="clear" w:color="auto" w:fill="FFFFFF"/>
        </w:rPr>
      </w:pPr>
    </w:p>
    <w:p w14:paraId="3E1919F5" w14:textId="099606B0" w:rsidR="00CD0208" w:rsidRDefault="00CD0208" w:rsidP="00CD0208">
      <w:pPr>
        <w:rPr>
          <w:rFonts w:asciiTheme="majorHAnsi" w:eastAsiaTheme="majorEastAsia" w:hAnsiTheme="majorHAnsi" w:cstheme="majorBidi"/>
          <w:b/>
          <w:caps/>
          <w:color w:val="262626" w:themeColor="text1" w:themeTint="D9"/>
          <w:sz w:val="28"/>
          <w:szCs w:val="32"/>
        </w:rPr>
      </w:pPr>
      <w:r w:rsidRPr="00CD0208">
        <w:rPr>
          <w:rFonts w:asciiTheme="majorHAnsi" w:eastAsiaTheme="majorEastAsia" w:hAnsiTheme="majorHAnsi" w:cstheme="majorBidi"/>
          <w:b/>
          <w:caps/>
          <w:color w:val="262626" w:themeColor="text1" w:themeTint="D9"/>
          <w:sz w:val="28"/>
          <w:szCs w:val="32"/>
        </w:rPr>
        <w:t>Volunteering</w:t>
      </w:r>
    </w:p>
    <w:p w14:paraId="5B8B392B" w14:textId="77777777" w:rsidR="00F74B7F" w:rsidRDefault="00F74B7F" w:rsidP="00CD0208">
      <w:pPr>
        <w:rPr>
          <w:rFonts w:asciiTheme="majorHAnsi" w:eastAsiaTheme="majorEastAsia" w:hAnsiTheme="majorHAnsi" w:cstheme="majorBidi"/>
          <w:b/>
          <w:caps/>
          <w:color w:val="262626" w:themeColor="text1" w:themeTint="D9"/>
          <w:sz w:val="28"/>
          <w:szCs w:val="32"/>
        </w:rPr>
      </w:pPr>
    </w:p>
    <w:p w14:paraId="0CE1C8E0" w14:textId="5E3FECAF" w:rsidR="00CD0208" w:rsidRDefault="00F74B7F" w:rsidP="00CD0208">
      <w:pPr>
        <w:rPr>
          <w:rFonts w:eastAsiaTheme="majorEastAsia" w:cstheme="majorBidi"/>
          <w:b/>
          <w:caps/>
          <w:color w:val="1D824C" w:themeColor="accent1"/>
          <w:sz w:val="26"/>
          <w:szCs w:val="26"/>
        </w:rPr>
      </w:pPr>
      <w:r>
        <w:rPr>
          <w:rFonts w:eastAsiaTheme="majorEastAsia" w:cstheme="majorBidi"/>
          <w:b/>
          <w:caps/>
          <w:color w:val="1D824C" w:themeColor="accent1"/>
          <w:sz w:val="26"/>
          <w:szCs w:val="26"/>
        </w:rPr>
        <w:t>member of super 60</w:t>
      </w:r>
    </w:p>
    <w:p w14:paraId="5567CB71" w14:textId="75A0C854" w:rsidR="00F74B7F" w:rsidRDefault="00F74B7F" w:rsidP="00CD0208">
      <w:pPr>
        <w:rPr>
          <w:rFonts w:ascii="Segoe UI" w:hAnsi="Segoe UI" w:cs="Segoe UI"/>
          <w:sz w:val="21"/>
          <w:szCs w:val="21"/>
          <w:shd w:val="clear" w:color="auto" w:fill="FFFFFF"/>
        </w:rPr>
      </w:pPr>
      <w:r w:rsidRPr="00F74B7F">
        <w:rPr>
          <w:rFonts w:ascii="Segoe UI" w:hAnsi="Segoe UI" w:cs="Segoe UI"/>
          <w:sz w:val="21"/>
          <w:szCs w:val="21"/>
          <w:shd w:val="clear" w:color="auto" w:fill="FFFFFF"/>
        </w:rPr>
        <w:t xml:space="preserve">Super 60 is a programme that helps one realise the potential, visualise the immediate future, develop holisitic growth and reinvent them. The super 60 model of the leadership takes one through the journey of discovering potential within and catapult the leader within.  </w:t>
      </w:r>
    </w:p>
    <w:p w14:paraId="34322ED6" w14:textId="00F3746D" w:rsidR="00F74B7F" w:rsidRDefault="00F74B7F" w:rsidP="00CD0208">
      <w:pPr>
        <w:rPr>
          <w:rFonts w:ascii="Segoe UI" w:hAnsi="Segoe UI" w:cs="Segoe UI"/>
          <w:sz w:val="21"/>
          <w:szCs w:val="21"/>
          <w:shd w:val="clear" w:color="auto" w:fill="FFFFFF"/>
        </w:rPr>
      </w:pPr>
    </w:p>
    <w:p w14:paraId="447FB6C0" w14:textId="4A75008C" w:rsidR="00F74B7F" w:rsidRDefault="00F74B7F" w:rsidP="00CD0208">
      <w:pPr>
        <w:rPr>
          <w:rFonts w:ascii="Segoe UI" w:hAnsi="Segoe UI" w:cs="Segoe UI"/>
          <w:sz w:val="21"/>
          <w:szCs w:val="21"/>
          <w:shd w:val="clear" w:color="auto" w:fill="FFFFFF"/>
        </w:rPr>
      </w:pPr>
      <w:bookmarkStart w:id="0" w:name="_GoBack"/>
      <w:bookmarkEnd w:id="0"/>
    </w:p>
    <w:p w14:paraId="621A5E2C" w14:textId="77777777" w:rsidR="00F74B7F" w:rsidRPr="00F74B7F" w:rsidRDefault="00F74B7F" w:rsidP="00CD0208">
      <w:pPr>
        <w:rPr>
          <w:rFonts w:ascii="Segoe UI" w:hAnsi="Segoe UI" w:cs="Segoe UI"/>
          <w:sz w:val="21"/>
          <w:szCs w:val="21"/>
          <w:shd w:val="clear" w:color="auto" w:fill="FFFFFF"/>
        </w:rPr>
      </w:pPr>
    </w:p>
    <w:sectPr w:rsidR="00F74B7F" w:rsidRPr="00F74B7F"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0EE77" w14:textId="77777777" w:rsidR="008335DF" w:rsidRDefault="008335DF" w:rsidP="0068194B">
      <w:r>
        <w:separator/>
      </w:r>
    </w:p>
    <w:p w14:paraId="237935B5" w14:textId="77777777" w:rsidR="008335DF" w:rsidRDefault="008335DF"/>
    <w:p w14:paraId="7C0E187F" w14:textId="77777777" w:rsidR="008335DF" w:rsidRDefault="008335DF"/>
  </w:endnote>
  <w:endnote w:type="continuationSeparator" w:id="0">
    <w:p w14:paraId="6E84920A" w14:textId="77777777" w:rsidR="008335DF" w:rsidRDefault="008335DF" w:rsidP="0068194B">
      <w:r>
        <w:continuationSeparator/>
      </w:r>
    </w:p>
    <w:p w14:paraId="6EE3742E" w14:textId="77777777" w:rsidR="008335DF" w:rsidRDefault="008335DF"/>
    <w:p w14:paraId="26ECEDF1" w14:textId="77777777" w:rsidR="008335DF" w:rsidRDefault="008335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14:paraId="0B1945D6" w14:textId="18646166" w:rsidR="002B2958" w:rsidRDefault="002B2958">
        <w:pPr>
          <w:pStyle w:val="Footer"/>
        </w:pPr>
        <w:r>
          <w:fldChar w:fldCharType="begin"/>
        </w:r>
        <w:r>
          <w:instrText xml:space="preserve"> PAGE   \* MERGEFORMAT </w:instrText>
        </w:r>
        <w:r>
          <w:fldChar w:fldCharType="separate"/>
        </w:r>
        <w:r w:rsidR="00F74B7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4D944E" w14:textId="77777777" w:rsidR="008335DF" w:rsidRDefault="008335DF" w:rsidP="0068194B">
      <w:r>
        <w:separator/>
      </w:r>
    </w:p>
    <w:p w14:paraId="3F3F590A" w14:textId="77777777" w:rsidR="008335DF" w:rsidRDefault="008335DF"/>
    <w:p w14:paraId="7C47B344" w14:textId="77777777" w:rsidR="008335DF" w:rsidRDefault="008335DF"/>
  </w:footnote>
  <w:footnote w:type="continuationSeparator" w:id="0">
    <w:p w14:paraId="70CD5807" w14:textId="77777777" w:rsidR="008335DF" w:rsidRDefault="008335DF" w:rsidP="0068194B">
      <w:r>
        <w:continuationSeparator/>
      </w:r>
    </w:p>
    <w:p w14:paraId="10B6F8AF" w14:textId="77777777" w:rsidR="008335DF" w:rsidRDefault="008335DF"/>
    <w:p w14:paraId="566F1A07" w14:textId="77777777" w:rsidR="008335DF" w:rsidRDefault="008335D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C2F19" w14:textId="77777777"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0D2E9250" wp14:editId="4EAFBF2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5D0958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301232"/>
    <w:multiLevelType w:val="hybridMultilevel"/>
    <w:tmpl w:val="8DC68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9E4D93"/>
    <w:multiLevelType w:val="hybridMultilevel"/>
    <w:tmpl w:val="95960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3A60591"/>
    <w:multiLevelType w:val="hybridMultilevel"/>
    <w:tmpl w:val="7AEC3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85A621C"/>
    <w:multiLevelType w:val="hybridMultilevel"/>
    <w:tmpl w:val="159E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E3FAD"/>
    <w:multiLevelType w:val="hybridMultilevel"/>
    <w:tmpl w:val="2F58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4"/>
  </w:num>
  <w:num w:numId="10">
    <w:abstractNumId w:val="5"/>
  </w:num>
  <w:num w:numId="11">
    <w:abstractNumId w:val="4"/>
  </w:num>
  <w:num w:numId="12">
    <w:abstractNumId w:val="1"/>
  </w:num>
  <w:num w:numId="13">
    <w:abstractNumId w:val="0"/>
  </w:num>
  <w:num w:numId="14">
    <w:abstractNumId w:val="17"/>
  </w:num>
  <w:num w:numId="15">
    <w:abstractNumId w:val="13"/>
  </w:num>
  <w:num w:numId="16">
    <w:abstractNumId w:val="10"/>
  </w:num>
  <w:num w:numId="17">
    <w:abstractNumId w:val="12"/>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DF"/>
    <w:rsid w:val="000001EF"/>
    <w:rsid w:val="0000120A"/>
    <w:rsid w:val="000039D8"/>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2F6EC6"/>
    <w:rsid w:val="00307140"/>
    <w:rsid w:val="00316DFF"/>
    <w:rsid w:val="00325B57"/>
    <w:rsid w:val="00336056"/>
    <w:rsid w:val="003544E1"/>
    <w:rsid w:val="00366398"/>
    <w:rsid w:val="003A0632"/>
    <w:rsid w:val="003A30E5"/>
    <w:rsid w:val="003A6ADF"/>
    <w:rsid w:val="003B5928"/>
    <w:rsid w:val="003D380F"/>
    <w:rsid w:val="003E160D"/>
    <w:rsid w:val="003F1D5F"/>
    <w:rsid w:val="003F1E3A"/>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0E49"/>
    <w:rsid w:val="005C1B44"/>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6F6278"/>
    <w:rsid w:val="00712D8B"/>
    <w:rsid w:val="007273B7"/>
    <w:rsid w:val="00733E0A"/>
    <w:rsid w:val="0074403D"/>
    <w:rsid w:val="00746D44"/>
    <w:rsid w:val="007538DC"/>
    <w:rsid w:val="00757803"/>
    <w:rsid w:val="00777791"/>
    <w:rsid w:val="007874A8"/>
    <w:rsid w:val="0079206B"/>
    <w:rsid w:val="00796076"/>
    <w:rsid w:val="007C0566"/>
    <w:rsid w:val="007C606B"/>
    <w:rsid w:val="007D31B6"/>
    <w:rsid w:val="007E6A61"/>
    <w:rsid w:val="00801140"/>
    <w:rsid w:val="00803404"/>
    <w:rsid w:val="008335DF"/>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C55"/>
    <w:rsid w:val="00A34BA2"/>
    <w:rsid w:val="00A36F27"/>
    <w:rsid w:val="00A42E32"/>
    <w:rsid w:val="00A46E63"/>
    <w:rsid w:val="00A51DC5"/>
    <w:rsid w:val="00A53DE1"/>
    <w:rsid w:val="00A615E1"/>
    <w:rsid w:val="00A755E8"/>
    <w:rsid w:val="00A93A5D"/>
    <w:rsid w:val="00AB32F8"/>
    <w:rsid w:val="00AB610B"/>
    <w:rsid w:val="00AB6787"/>
    <w:rsid w:val="00AD360E"/>
    <w:rsid w:val="00AD3CF0"/>
    <w:rsid w:val="00AD40FB"/>
    <w:rsid w:val="00AD782D"/>
    <w:rsid w:val="00AE3828"/>
    <w:rsid w:val="00AE7650"/>
    <w:rsid w:val="00B03E2C"/>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770E"/>
    <w:rsid w:val="00C47FA6"/>
    <w:rsid w:val="00C57FC6"/>
    <w:rsid w:val="00C66A7D"/>
    <w:rsid w:val="00C779DA"/>
    <w:rsid w:val="00C814F7"/>
    <w:rsid w:val="00CA4B4D"/>
    <w:rsid w:val="00CB35C3"/>
    <w:rsid w:val="00CD0208"/>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1"/>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74B7F"/>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898A72"/>
  <w15:chartTrackingRefBased/>
  <w15:docId w15:val="{153D3295-848E-4F62-993F-9135686D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vanity-namedomain">
    <w:name w:val="vanity-name__domain"/>
    <w:basedOn w:val="DefaultParagraphFont"/>
    <w:rsid w:val="008335DF"/>
  </w:style>
  <w:style w:type="character" w:customStyle="1" w:styleId="vanity-namedisplay-name">
    <w:name w:val="vanity-name__display-name"/>
    <w:basedOn w:val="DefaultParagraphFont"/>
    <w:rsid w:val="0083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rinathsri22"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srinathsvsp@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rinathsri22.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806B1B5ADC462BBA48C240D1EE63C7"/>
        <w:category>
          <w:name w:val="General"/>
          <w:gallery w:val="placeholder"/>
        </w:category>
        <w:types>
          <w:type w:val="bbPlcHdr"/>
        </w:types>
        <w:behaviors>
          <w:behavior w:val="content"/>
        </w:behaviors>
        <w:guid w:val="{761BDC7D-041D-4E57-A2BA-087397C26EAB}"/>
      </w:docPartPr>
      <w:docPartBody>
        <w:p w:rsidR="008652AA" w:rsidRDefault="00402060">
          <w:pPr>
            <w:pStyle w:val="C3806B1B5ADC462BBA48C240D1EE63C7"/>
          </w:pPr>
          <w:r w:rsidRPr="00CF1A49">
            <w:t>·</w:t>
          </w:r>
        </w:p>
      </w:docPartBody>
    </w:docPart>
    <w:docPart>
      <w:docPartPr>
        <w:name w:val="A5BD616EAF65422DBC47B8CB612C5A6F"/>
        <w:category>
          <w:name w:val="General"/>
          <w:gallery w:val="placeholder"/>
        </w:category>
        <w:types>
          <w:type w:val="bbPlcHdr"/>
        </w:types>
        <w:behaviors>
          <w:behavior w:val="content"/>
        </w:behaviors>
        <w:guid w:val="{86BF00CD-81F0-4330-A4DE-C431C3E3659E}"/>
      </w:docPartPr>
      <w:docPartBody>
        <w:p w:rsidR="008652AA" w:rsidRDefault="00402060">
          <w:pPr>
            <w:pStyle w:val="A5BD616EAF65422DBC47B8CB612C5A6F"/>
          </w:pPr>
          <w:r w:rsidRPr="00CF1A49">
            <w:t>·</w:t>
          </w:r>
        </w:p>
      </w:docPartBody>
    </w:docPart>
    <w:docPart>
      <w:docPartPr>
        <w:name w:val="5BFE175865E344E5BE1563E8AA224B48"/>
        <w:category>
          <w:name w:val="General"/>
          <w:gallery w:val="placeholder"/>
        </w:category>
        <w:types>
          <w:type w:val="bbPlcHdr"/>
        </w:types>
        <w:behaviors>
          <w:behavior w:val="content"/>
        </w:behaviors>
        <w:guid w:val="{66E68A01-7B8C-4CA3-AC8B-16CE7E074C89}"/>
      </w:docPartPr>
      <w:docPartBody>
        <w:p w:rsidR="008652AA" w:rsidRDefault="00402060">
          <w:pPr>
            <w:pStyle w:val="5BFE175865E344E5BE1563E8AA224B48"/>
          </w:pPr>
          <w:r w:rsidRPr="00CF1A49">
            <w:t>·</w:t>
          </w:r>
        </w:p>
      </w:docPartBody>
    </w:docPart>
    <w:docPart>
      <w:docPartPr>
        <w:name w:val="4D48DEA97C5548E09FBFD9A268C3F406"/>
        <w:category>
          <w:name w:val="General"/>
          <w:gallery w:val="placeholder"/>
        </w:category>
        <w:types>
          <w:type w:val="bbPlcHdr"/>
        </w:types>
        <w:behaviors>
          <w:behavior w:val="content"/>
        </w:behaviors>
        <w:guid w:val="{6DD10E01-A9C9-4A10-A770-601820C7D9F0}"/>
      </w:docPartPr>
      <w:docPartBody>
        <w:p w:rsidR="008652AA" w:rsidRDefault="00402060">
          <w:pPr>
            <w:pStyle w:val="4D48DEA97C5548E09FBFD9A268C3F406"/>
          </w:pPr>
          <w:r w:rsidRPr="00CF1A49">
            <w:t>Experience</w:t>
          </w:r>
        </w:p>
      </w:docPartBody>
    </w:docPart>
    <w:docPart>
      <w:docPartPr>
        <w:name w:val="7ECAAD7665CE40F7AD0C2661B8488027"/>
        <w:category>
          <w:name w:val="General"/>
          <w:gallery w:val="placeholder"/>
        </w:category>
        <w:types>
          <w:type w:val="bbPlcHdr"/>
        </w:types>
        <w:behaviors>
          <w:behavior w:val="content"/>
        </w:behaviors>
        <w:guid w:val="{D4465B60-3F9B-45AD-BA39-A9B0ED60E973}"/>
      </w:docPartPr>
      <w:docPartBody>
        <w:p w:rsidR="008652AA" w:rsidRDefault="00402060">
          <w:pPr>
            <w:pStyle w:val="7ECAAD7665CE40F7AD0C2661B8488027"/>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60"/>
    <w:rsid w:val="00402060"/>
    <w:rsid w:val="0086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FD8DFC9DF7450C8D95181D487D4CA2">
    <w:name w:val="C5FD8DFC9DF7450C8D95181D487D4CA2"/>
  </w:style>
  <w:style w:type="character" w:styleId="IntenseEmphasis">
    <w:name w:val="Intense Emphasis"/>
    <w:basedOn w:val="DefaultParagraphFont"/>
    <w:uiPriority w:val="2"/>
    <w:rPr>
      <w:b/>
      <w:iCs/>
      <w:color w:val="262626" w:themeColor="text1" w:themeTint="D9"/>
    </w:rPr>
  </w:style>
  <w:style w:type="paragraph" w:customStyle="1" w:styleId="925E26ABB1C94818BC190B7B15E2A7A3">
    <w:name w:val="925E26ABB1C94818BC190B7B15E2A7A3"/>
  </w:style>
  <w:style w:type="paragraph" w:customStyle="1" w:styleId="EDBDFC8FD0EE4F91A9189E9693D64A03">
    <w:name w:val="EDBDFC8FD0EE4F91A9189E9693D64A03"/>
  </w:style>
  <w:style w:type="paragraph" w:customStyle="1" w:styleId="C3806B1B5ADC462BBA48C240D1EE63C7">
    <w:name w:val="C3806B1B5ADC462BBA48C240D1EE63C7"/>
  </w:style>
  <w:style w:type="paragraph" w:customStyle="1" w:styleId="F5A24AE2212D41CCBB15BD659FB48C15">
    <w:name w:val="F5A24AE2212D41CCBB15BD659FB48C15"/>
  </w:style>
  <w:style w:type="paragraph" w:customStyle="1" w:styleId="998CC780F784490FBC6ACEDCF5CBD856">
    <w:name w:val="998CC780F784490FBC6ACEDCF5CBD856"/>
  </w:style>
  <w:style w:type="paragraph" w:customStyle="1" w:styleId="A5BD616EAF65422DBC47B8CB612C5A6F">
    <w:name w:val="A5BD616EAF65422DBC47B8CB612C5A6F"/>
  </w:style>
  <w:style w:type="paragraph" w:customStyle="1" w:styleId="6A3EEEDFDD294AC2B38E3411FFEC4FDA">
    <w:name w:val="6A3EEEDFDD294AC2B38E3411FFEC4FDA"/>
  </w:style>
  <w:style w:type="paragraph" w:customStyle="1" w:styleId="5BFE175865E344E5BE1563E8AA224B48">
    <w:name w:val="5BFE175865E344E5BE1563E8AA224B48"/>
  </w:style>
  <w:style w:type="paragraph" w:customStyle="1" w:styleId="16DF1A1EE1C74D0A91ED4D277C9BE898">
    <w:name w:val="16DF1A1EE1C74D0A91ED4D277C9BE898"/>
  </w:style>
  <w:style w:type="paragraph" w:customStyle="1" w:styleId="38B779F194FF41708E6D95B198903CE9">
    <w:name w:val="38B779F194FF41708E6D95B198903CE9"/>
  </w:style>
  <w:style w:type="paragraph" w:customStyle="1" w:styleId="4D48DEA97C5548E09FBFD9A268C3F406">
    <w:name w:val="4D48DEA97C5548E09FBFD9A268C3F406"/>
  </w:style>
  <w:style w:type="paragraph" w:customStyle="1" w:styleId="1BFE8CF47AF04F069A48B974B7608E1D">
    <w:name w:val="1BFE8CF47AF04F069A48B974B7608E1D"/>
  </w:style>
  <w:style w:type="paragraph" w:customStyle="1" w:styleId="2D4798FA81F041CDA71AB0A761EE8F05">
    <w:name w:val="2D4798FA81F041CDA71AB0A761EE8F05"/>
  </w:style>
  <w:style w:type="paragraph" w:customStyle="1" w:styleId="D32F7483B8AD43FCB15AC6D672D4CA6E">
    <w:name w:val="D32F7483B8AD43FCB15AC6D672D4CA6E"/>
  </w:style>
  <w:style w:type="character" w:styleId="SubtleReference">
    <w:name w:val="Subtle Reference"/>
    <w:basedOn w:val="DefaultParagraphFont"/>
    <w:uiPriority w:val="10"/>
    <w:qFormat/>
    <w:rPr>
      <w:b/>
      <w:caps w:val="0"/>
      <w:smallCaps/>
      <w:color w:val="595959" w:themeColor="text1" w:themeTint="A6"/>
    </w:rPr>
  </w:style>
  <w:style w:type="paragraph" w:customStyle="1" w:styleId="50933900005B4ACAB9342CF13EDF138A">
    <w:name w:val="50933900005B4ACAB9342CF13EDF138A"/>
  </w:style>
  <w:style w:type="paragraph" w:customStyle="1" w:styleId="D098184508F74C4AB57554664C0785BA">
    <w:name w:val="D098184508F74C4AB57554664C0785BA"/>
  </w:style>
  <w:style w:type="paragraph" w:customStyle="1" w:styleId="A234E9630BCE4E4E96DCEE1A649C544D">
    <w:name w:val="A234E9630BCE4E4E96DCEE1A649C544D"/>
  </w:style>
  <w:style w:type="paragraph" w:customStyle="1" w:styleId="F89D5885FC264228A23F34336C737B3C">
    <w:name w:val="F89D5885FC264228A23F34336C737B3C"/>
  </w:style>
  <w:style w:type="paragraph" w:customStyle="1" w:styleId="A835B24A20E345C6A0B0129162A7906B">
    <w:name w:val="A835B24A20E345C6A0B0129162A7906B"/>
  </w:style>
  <w:style w:type="paragraph" w:customStyle="1" w:styleId="1163F033EA5843798622390D9ACDFF01">
    <w:name w:val="1163F033EA5843798622390D9ACDFF01"/>
  </w:style>
  <w:style w:type="paragraph" w:customStyle="1" w:styleId="CCB3AB9E5AAB45959ED34FF37061CEE9">
    <w:name w:val="CCB3AB9E5AAB45959ED34FF37061CEE9"/>
  </w:style>
  <w:style w:type="paragraph" w:customStyle="1" w:styleId="7ECAAD7665CE40F7AD0C2661B8488027">
    <w:name w:val="7ECAAD7665CE40F7AD0C2661B8488027"/>
  </w:style>
  <w:style w:type="paragraph" w:customStyle="1" w:styleId="30072712597043ADB0B30611D3F91252">
    <w:name w:val="30072712597043ADB0B30611D3F91252"/>
  </w:style>
  <w:style w:type="paragraph" w:customStyle="1" w:styleId="A479BA014E3544588357FF51A533A054">
    <w:name w:val="A479BA014E3544588357FF51A533A054"/>
  </w:style>
  <w:style w:type="paragraph" w:customStyle="1" w:styleId="8D3FF41DEA48471F8B575ED1F67E3EAE">
    <w:name w:val="8D3FF41DEA48471F8B575ED1F67E3EAE"/>
  </w:style>
  <w:style w:type="paragraph" w:customStyle="1" w:styleId="D3B0398B9FEC45639E60728A7A3012DE">
    <w:name w:val="D3B0398B9FEC45639E60728A7A3012DE"/>
  </w:style>
  <w:style w:type="paragraph" w:customStyle="1" w:styleId="C5E1A19789884192B79C8DA116DC4265">
    <w:name w:val="C5E1A19789884192B79C8DA116DC4265"/>
  </w:style>
  <w:style w:type="paragraph" w:customStyle="1" w:styleId="19569FAA54994206AFB96606C0D45781">
    <w:name w:val="19569FAA54994206AFB96606C0D45781"/>
  </w:style>
  <w:style w:type="paragraph" w:customStyle="1" w:styleId="6248E69556C64F86AF04C1A00F807FC9">
    <w:name w:val="6248E69556C64F86AF04C1A00F807FC9"/>
  </w:style>
  <w:style w:type="paragraph" w:customStyle="1" w:styleId="F324500622FC4D86BB5BBBAAFF64EC0A">
    <w:name w:val="F324500622FC4D86BB5BBBAAFF64EC0A"/>
  </w:style>
  <w:style w:type="paragraph" w:customStyle="1" w:styleId="EF8EB4FB109746D9B1A2CDFFD5FF36B8">
    <w:name w:val="EF8EB4FB109746D9B1A2CDFFD5FF36B8"/>
  </w:style>
  <w:style w:type="paragraph" w:customStyle="1" w:styleId="9F17042A1EE1446C84C3071E7AE41120">
    <w:name w:val="9F17042A1EE1446C84C3071E7AE41120"/>
  </w:style>
  <w:style w:type="paragraph" w:customStyle="1" w:styleId="A952CD78405D40F7803883A5FB585F5B">
    <w:name w:val="A952CD78405D40F7803883A5FB585F5B"/>
  </w:style>
  <w:style w:type="paragraph" w:customStyle="1" w:styleId="92D9A89E910E4DF887FAFC84B606C1CA">
    <w:name w:val="92D9A89E910E4DF887FAFC84B606C1CA"/>
  </w:style>
  <w:style w:type="paragraph" w:customStyle="1" w:styleId="EA868779F22F43D4967EB2EF68714B0A">
    <w:name w:val="EA868779F22F43D4967EB2EF68714B0A"/>
  </w:style>
  <w:style w:type="paragraph" w:customStyle="1" w:styleId="7C54C60901A443CABFD0B2F2175A9F25">
    <w:name w:val="7C54C60901A443CABFD0B2F2175A9F25"/>
  </w:style>
  <w:style w:type="paragraph" w:customStyle="1" w:styleId="E50D25B1A4044C869CDF0AD3DED7BE04">
    <w:name w:val="E50D25B1A4044C869CDF0AD3DED7BE04"/>
  </w:style>
  <w:style w:type="paragraph" w:customStyle="1" w:styleId="B56C7640B0CD48A0A5F05F0362CC8ED9">
    <w:name w:val="B56C7640B0CD48A0A5F05F0362CC8ED9"/>
  </w:style>
  <w:style w:type="paragraph" w:customStyle="1" w:styleId="BE49F2BCCDC247059016A7B07BD0371B">
    <w:name w:val="BE49F2BCCDC247059016A7B07BD0371B"/>
  </w:style>
  <w:style w:type="paragraph" w:customStyle="1" w:styleId="47AADDCAE10F47D6BC1876AEC4EA4570">
    <w:name w:val="47AADDCAE10F47D6BC1876AEC4EA4570"/>
  </w:style>
  <w:style w:type="paragraph" w:customStyle="1" w:styleId="BFAF90F9506A4D299BADEBF404CFECEE">
    <w:name w:val="BFAF90F9506A4D299BADEBF404CFECEE"/>
    <w:rsid w:val="00402060"/>
  </w:style>
  <w:style w:type="paragraph" w:customStyle="1" w:styleId="82426B85583C468DAA3907FC67170393">
    <w:name w:val="82426B85583C468DAA3907FC67170393"/>
    <w:rsid w:val="00865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271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Srinath S</dc:creator>
  <cp:keywords/>
  <dc:description/>
  <cp:lastModifiedBy>Srinath S</cp:lastModifiedBy>
  <cp:revision>7</cp:revision>
  <dcterms:created xsi:type="dcterms:W3CDTF">2021-03-26T04:18:00Z</dcterms:created>
  <dcterms:modified xsi:type="dcterms:W3CDTF">2021-03-27T05:49:00Z</dcterms:modified>
  <cp:category/>
</cp:coreProperties>
</file>